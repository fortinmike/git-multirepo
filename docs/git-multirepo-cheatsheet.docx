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33" w:rsidRPr="003D52A3" w:rsidRDefault="002D0325" w:rsidP="0006772F">
      <w:pPr>
        <w:pStyle w:val="Title"/>
        <w:tabs>
          <w:tab w:val="center" w:pos="5400"/>
        </w:tabs>
        <w:rPr>
          <w:lang w:val="fr-CA"/>
        </w:rPr>
      </w:pPr>
      <w:r>
        <w:tab/>
      </w:r>
      <w:r w:rsidR="00E169C4" w:rsidRPr="003D52A3">
        <w:rPr>
          <w:lang w:val="fr-CA"/>
        </w:rPr>
        <w:t>git-multirepo</w:t>
      </w:r>
    </w:p>
    <w:p w:rsidR="00E96CD1" w:rsidRDefault="00E96CD1" w:rsidP="00543FA3">
      <w:pPr>
        <w:pStyle w:val="Heading1"/>
        <w:spacing w:before="240"/>
        <w:rPr>
          <w:lang w:val="fr-CA"/>
        </w:rPr>
      </w:pPr>
      <w:bookmarkStart w:id="0" w:name="_GoBack"/>
      <w:bookmarkEnd w:id="0"/>
    </w:p>
    <w:p w:rsidR="00C70B33" w:rsidRPr="003D52A3" w:rsidRDefault="00543FA3" w:rsidP="00543FA3">
      <w:pPr>
        <w:pStyle w:val="Heading1"/>
        <w:spacing w:before="240"/>
        <w:rPr>
          <w:lang w:val="fr-CA"/>
        </w:rPr>
      </w:pPr>
      <w:r w:rsidRPr="003D52A3">
        <w:rPr>
          <w:lang w:val="fr-CA"/>
        </w:rPr>
        <w:t>multi init</w:t>
      </w:r>
      <w:r w:rsidR="003D52A3" w:rsidRPr="003D52A3">
        <w:rPr>
          <w:lang w:val="fr-CA"/>
        </w:rPr>
        <w:t xml:space="preserve"> [--extras]</w:t>
      </w:r>
    </w:p>
    <w:p w:rsidR="00C70B33" w:rsidRDefault="00543FA3" w:rsidP="00543FA3">
      <w:r w:rsidRPr="00543FA3">
        <w:t>Initialize the current repository as a multirepo project.</w:t>
      </w:r>
    </w:p>
    <w:p w:rsidR="003D52A3" w:rsidRPr="00543FA3" w:rsidRDefault="003D52A3" w:rsidP="003D52A3">
      <w:pPr>
        <w:ind w:left="1170" w:hanging="1170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extras</w:t>
      </w:r>
      <w:r>
        <w:tab/>
      </w:r>
      <w:r>
        <w:rPr>
          <w:rStyle w:val="OptionChar"/>
        </w:rPr>
        <w:t xml:space="preserve">Only initialize extras (hooks, gitconfig, </w:t>
      </w:r>
      <w:r w:rsidR="00F8741B">
        <w:rPr>
          <w:rStyle w:val="OptionChar"/>
        </w:rPr>
        <w:t>gitattributes, etc.)</w:t>
      </w:r>
    </w:p>
    <w:p w:rsidR="00543FA3" w:rsidRDefault="00543FA3" w:rsidP="00543FA3">
      <w:pPr>
        <w:pStyle w:val="Heading1"/>
        <w:spacing w:before="240"/>
      </w:pPr>
      <w:r>
        <w:t>multi add &lt;path_to_sibling_repo&gt;</w:t>
      </w:r>
    </w:p>
    <w:p w:rsidR="00543FA3" w:rsidRPr="00543FA3" w:rsidRDefault="00543FA3" w:rsidP="00543FA3">
      <w:r w:rsidRPr="00543FA3">
        <w:t>Track an additional dependency with multirepo.</w:t>
      </w:r>
    </w:p>
    <w:p w:rsidR="00543FA3" w:rsidRDefault="00543FA3" w:rsidP="00543FA3">
      <w:pPr>
        <w:pStyle w:val="Heading1"/>
        <w:spacing w:before="240"/>
      </w:pPr>
      <w:r>
        <w:t>multi branch &lt;branch_name&gt;</w:t>
      </w:r>
      <w:r w:rsidR="00110D6E">
        <w:t xml:space="preserve"> [--force] [--no-</w:t>
      </w:r>
      <w:r w:rsidR="000727C5">
        <w:t>push</w:t>
      </w:r>
      <w:r w:rsidR="00110D6E">
        <w:t>]</w:t>
      </w:r>
    </w:p>
    <w:p w:rsidR="00543FA3" w:rsidRDefault="00543FA3" w:rsidP="00543FA3">
      <w:pPr>
        <w:spacing w:before="120"/>
      </w:pPr>
      <w:r w:rsidRPr="00543FA3">
        <w:t>Create and/or checkout a new branch for all repos.</w:t>
      </w:r>
    </w:p>
    <w:p w:rsidR="00FE36C2" w:rsidRPr="000A51BF" w:rsidRDefault="00FE36C2" w:rsidP="00FE36C2">
      <w:pPr>
        <w:spacing w:before="120"/>
        <w:ind w:left="1170" w:hanging="1170"/>
        <w:rPr>
          <w:rStyle w:val="OptionChar"/>
        </w:rPr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0A51BF">
        <w:rPr>
          <w:rStyle w:val="OptionChar"/>
        </w:rPr>
        <w:t>Force creating the branch even if the repos contain uncommmitted changes.</w:t>
      </w:r>
    </w:p>
    <w:p w:rsidR="00FE36C2" w:rsidRPr="00FE36C2" w:rsidRDefault="00FE36C2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no-track</w:t>
      </w:r>
      <w:r w:rsidRPr="00543FA3">
        <w:tab/>
      </w:r>
      <w:r w:rsidRPr="00FE36C2">
        <w:t>Do not configure as a remote-tracking branch on creation.</w:t>
      </w:r>
    </w:p>
    <w:p w:rsidR="00543FA3" w:rsidRDefault="00E01AE0" w:rsidP="00543FA3">
      <w:pPr>
        <w:pStyle w:val="Heading1"/>
        <w:spacing w:before="240"/>
      </w:pPr>
      <w:r>
        <w:t>multi</w:t>
      </w:r>
      <w:r w:rsidR="00543FA3">
        <w:t xml:space="preserve"> checkout &lt;ref&gt; [--latest|--exact]</w:t>
      </w:r>
    </w:p>
    <w:p w:rsidR="00543FA3" w:rsidRPr="00543FA3" w:rsidRDefault="00543FA3" w:rsidP="00543FA3">
      <w:pPr>
        <w:spacing w:before="120"/>
      </w:pPr>
      <w:r w:rsidRPr="00543FA3">
        <w:t>Checks out the specified commit or branch of the main repo and checks out matching versions of all dependencies.</w:t>
      </w:r>
    </w:p>
    <w:p w:rsidR="00543FA3" w:rsidRDefault="00543FA3" w:rsidP="000A51BF">
      <w:pPr>
        <w:pStyle w:val="Option"/>
      </w:pPr>
      <w:r w:rsidRPr="00543FA3">
        <w:rPr>
          <w:b/>
          <w:color w:val="E76618" w:themeColor="accent4"/>
        </w:rPr>
        <w:t>--latest</w:t>
      </w:r>
      <w:r w:rsidRPr="00543FA3">
        <w:tab/>
        <w:t>Checkout the HEAD of each dependency branch (as recorded in the lock file) instead of the exact required commits.</w:t>
      </w:r>
    </w:p>
    <w:p w:rsidR="00543FA3" w:rsidRPr="002C04D0" w:rsidRDefault="00543FA3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 w:rsidRPr="002C04D0">
        <w:t>Checkout the exact specified ref for each repo, regardless of what's stored in the lock file.</w:t>
      </w:r>
    </w:p>
    <w:p w:rsidR="001B04FA" w:rsidRDefault="001B04FA" w:rsidP="001B04FA">
      <w:pPr>
        <w:pStyle w:val="Heading1"/>
        <w:spacing w:before="240"/>
      </w:pPr>
      <w:r>
        <w:t>multi clone &lt;url&gt; &lt;directory_name&gt; [&lt;ref&gt;]</w:t>
      </w:r>
    </w:p>
    <w:p w:rsidR="00543FA3" w:rsidRDefault="001B04FA" w:rsidP="00E01AE0">
      <w:pPr>
        <w:spacing w:before="120"/>
      </w:pPr>
      <w:r w:rsidRPr="001B04FA">
        <w:t>Clones the specified repository in a subfolder</w:t>
      </w:r>
      <w:r>
        <w:t xml:space="preserve"> (&lt;directory_name&gt;)</w:t>
      </w:r>
      <w:r w:rsidRPr="001B04FA">
        <w:t xml:space="preserve">, </w:t>
      </w:r>
      <w:r>
        <w:t xml:space="preserve">optionally checks out the specified ref (&lt;ref&gt;) </w:t>
      </w:r>
      <w:r w:rsidRPr="001B04FA">
        <w:t>then installs it.</w:t>
      </w:r>
    </w:p>
    <w:p w:rsidR="00E439FA" w:rsidRDefault="00E439FA" w:rsidP="00E439FA">
      <w:pPr>
        <w:pStyle w:val="Heading1"/>
        <w:spacing w:before="240"/>
      </w:pPr>
      <w:r>
        <w:t xml:space="preserve">multi </w:t>
      </w:r>
      <w:r>
        <w:t>do</w:t>
      </w:r>
      <w:r>
        <w:t xml:space="preserve"> </w:t>
      </w:r>
      <w:r w:rsidRPr="00E439FA">
        <w:t>"</w:t>
      </w:r>
      <w:r>
        <w:t>&lt;</w:t>
      </w:r>
      <w:r>
        <w:t>command</w:t>
      </w:r>
      <w:r>
        <w:t>&gt;</w:t>
      </w:r>
      <w:r w:rsidRPr="00E439FA">
        <w:t>"</w:t>
      </w:r>
    </w:p>
    <w:p w:rsidR="00DF038A" w:rsidRDefault="00E439FA" w:rsidP="00DF038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Perform an arbitrary Git operation in the main repository, dependency</w:t>
      </w:r>
      <w:r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 xml:space="preserve"> </w:t>
      </w:r>
      <w:r w:rsidRPr="00E439F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repositories or all repositories.</w:t>
      </w:r>
    </w:p>
    <w:p w:rsid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all</w:t>
      </w:r>
      <w:r w:rsidRPr="00543FA3">
        <w:tab/>
      </w:r>
      <w:r w:rsidRPr="008A5C9C">
        <w:t>Perform the operation in the main repository and all dependencies.</w:t>
      </w:r>
    </w:p>
    <w:p w:rsid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main</w:t>
      </w:r>
      <w:r w:rsidRPr="00543FA3">
        <w:tab/>
      </w:r>
      <w:r w:rsidRPr="008A5C9C">
        <w:t>Perform the operation in the main repository only.</w:t>
      </w:r>
    </w:p>
    <w:p w:rsidR="008A5C9C" w:rsidRPr="008A5C9C" w:rsidRDefault="008A5C9C" w:rsidP="008A5C9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deps</w:t>
      </w:r>
      <w:r w:rsidRPr="00543FA3">
        <w:tab/>
      </w:r>
      <w:r w:rsidRPr="008A5C9C">
        <w:t>Perform the operation in dependencies only.</w:t>
      </w:r>
    </w:p>
    <w:p w:rsidR="00DF038A" w:rsidRDefault="00DF038A" w:rsidP="00DF038A">
      <w:pPr>
        <w:pStyle w:val="Heading1"/>
        <w:spacing w:before="240"/>
      </w:pPr>
      <w:r>
        <w:t xml:space="preserve">multi </w:t>
      </w:r>
      <w:r>
        <w:t>graph</w:t>
      </w:r>
    </w:p>
    <w:p w:rsidR="00DF038A" w:rsidRPr="00DF038A" w:rsidRDefault="00DF038A" w:rsidP="00DF038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 w:rsidRPr="00DF038A"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  <w:t>Graphs the dependency tree from the current repository.</w:t>
      </w:r>
    </w:p>
    <w:p w:rsidR="004623F9" w:rsidRPr="00E439FA" w:rsidRDefault="004623F9" w:rsidP="00E439FA">
      <w:pPr>
        <w:pStyle w:val="Heading1"/>
        <w:spacing w:before="240"/>
        <w:rPr>
          <w:rFonts w:ascii="HelveticaNeueLT Pro 55 Roman" w:eastAsiaTheme="minorEastAsia" w:hAnsi="HelveticaNeueLT Pro 55 Roman" w:cstheme="minorBidi"/>
          <w:color w:val="3A3A3A" w:themeColor="background2" w:themeShade="40"/>
          <w:sz w:val="20"/>
          <w:szCs w:val="20"/>
        </w:rPr>
      </w:pPr>
      <w:r>
        <w:t>multi install [--hooks</w:t>
      </w:r>
      <w:r w:rsidR="00E7399C">
        <w:t>|--ci</w:t>
      </w:r>
      <w:r>
        <w:t>]</w:t>
      </w:r>
    </w:p>
    <w:p w:rsidR="004623F9" w:rsidRDefault="004623F9" w:rsidP="0097394B">
      <w:pPr>
        <w:spacing w:before="120"/>
      </w:pPr>
      <w:r w:rsidRPr="004623F9">
        <w:t>Clones and checks out dependencies as defined in the version-controlled multirepo metadata files and installs git-multirepo's local git hooks.</w:t>
      </w:r>
    </w:p>
    <w:p w:rsidR="004623F9" w:rsidRDefault="004623F9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hooks</w:t>
      </w:r>
      <w:r w:rsidRPr="00543FA3">
        <w:tab/>
      </w:r>
      <w:r w:rsidRPr="004623F9">
        <w:t>Only install local git hooks.</w:t>
      </w:r>
    </w:p>
    <w:p w:rsidR="00E7399C" w:rsidRDefault="00E7399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ci</w:t>
      </w:r>
      <w:r w:rsidRPr="00543FA3">
        <w:tab/>
      </w:r>
      <w:r w:rsidR="00882F0F">
        <w:t xml:space="preserve">Perform a continuous-integration-aware install </w:t>
      </w:r>
      <w:r w:rsidRPr="00E7399C">
        <w:t>(such as on a CI build server or agent).</w:t>
      </w:r>
    </w:p>
    <w:p w:rsidR="00842E1C" w:rsidRDefault="00842E1C" w:rsidP="00842E1C">
      <w:pPr>
        <w:pStyle w:val="Heading1"/>
        <w:spacing w:before="240"/>
      </w:pPr>
      <w:r>
        <w:t xml:space="preserve">multi </w:t>
      </w:r>
      <w:r>
        <w:t>merge</w:t>
      </w:r>
      <w:r>
        <w:t xml:space="preserve"> &lt;ref&gt; [--latest|--exact]</w:t>
      </w:r>
    </w:p>
    <w:p w:rsidR="00842E1C" w:rsidRPr="00543FA3" w:rsidRDefault="00842E1C" w:rsidP="00842E1C">
      <w:pPr>
        <w:spacing w:before="120"/>
      </w:pPr>
      <w:r w:rsidRPr="00842E1C">
        <w:t>Performs a git merge on all dependencies and the main repo, in the proper order.</w:t>
      </w:r>
    </w:p>
    <w:p w:rsidR="00842E1C" w:rsidRDefault="00842E1C" w:rsidP="00842E1C">
      <w:pPr>
        <w:pStyle w:val="Option"/>
      </w:pPr>
      <w:r w:rsidRPr="00543FA3">
        <w:rPr>
          <w:b/>
          <w:color w:val="E76618" w:themeColor="accent4"/>
        </w:rPr>
        <w:lastRenderedPageBreak/>
        <w:t>--latest</w:t>
      </w:r>
      <w:r w:rsidRPr="00543FA3">
        <w:tab/>
      </w:r>
      <w:r>
        <w:t>Merge</w:t>
      </w:r>
      <w:r w:rsidRPr="00543FA3">
        <w:t xml:space="preserve"> the HEAD of each dependency branch (as recorded in the lock file) instead of the exact required commits.</w:t>
      </w:r>
    </w:p>
    <w:p w:rsidR="00842E1C" w:rsidRDefault="00842E1C" w:rsidP="00842E1C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exact</w:t>
      </w:r>
      <w:r w:rsidRPr="00543FA3">
        <w:tab/>
      </w:r>
      <w:r>
        <w:t xml:space="preserve">Merge </w:t>
      </w:r>
      <w:r w:rsidRPr="002C04D0">
        <w:t>the exact specified ref for each repo, regardless of what's stored in the lock file.</w:t>
      </w:r>
    </w:p>
    <w:p w:rsidR="00D17C6A" w:rsidRDefault="00D17C6A" w:rsidP="00D17C6A">
      <w:pPr>
        <w:pStyle w:val="Heading1"/>
        <w:spacing w:before="240"/>
      </w:pPr>
      <w:r>
        <w:t xml:space="preserve">multi </w:t>
      </w:r>
      <w:r>
        <w:t>open</w:t>
      </w:r>
      <w:r>
        <w:t xml:space="preserve"> [</w:t>
      </w:r>
      <w:r>
        <w:t>--all (default)|</w:t>
      </w:r>
      <w:r>
        <w:t>--</w:t>
      </w:r>
      <w:r>
        <w:t>main</w:t>
      </w:r>
      <w:r>
        <w:t>|--</w:t>
      </w:r>
      <w:r>
        <w:t>deps</w:t>
      </w:r>
      <w:r>
        <w:t>]</w:t>
      </w:r>
    </w:p>
    <w:p w:rsidR="00D17C6A" w:rsidRPr="00543FA3" w:rsidRDefault="00D679A9" w:rsidP="00D17C6A">
      <w:pPr>
        <w:spacing w:before="120"/>
      </w:pPr>
      <w:r w:rsidRPr="00D679A9">
        <w:t>Opens repositories in the OS's file explorer.</w:t>
      </w:r>
    </w:p>
    <w:p w:rsidR="00D17C6A" w:rsidRDefault="00D17C6A" w:rsidP="00D17C6A">
      <w:pPr>
        <w:pStyle w:val="Option"/>
      </w:pPr>
      <w:r w:rsidRPr="00543FA3">
        <w:rPr>
          <w:b/>
          <w:color w:val="E76618" w:themeColor="accent4"/>
        </w:rPr>
        <w:t>--</w:t>
      </w:r>
      <w:r w:rsidR="00D679A9">
        <w:rPr>
          <w:b/>
          <w:color w:val="E76618" w:themeColor="accent4"/>
        </w:rPr>
        <w:t>all</w:t>
      </w:r>
      <w:r w:rsidRPr="00543FA3">
        <w:tab/>
      </w:r>
      <w:r w:rsidR="00D679A9" w:rsidRPr="00D679A9">
        <w:t>Open the main repository and all dependencies.</w:t>
      </w:r>
    </w:p>
    <w:p w:rsidR="00D17C6A" w:rsidRDefault="00D17C6A" w:rsidP="00D17C6A">
      <w:pPr>
        <w:pStyle w:val="Option"/>
      </w:pPr>
      <w:r w:rsidRPr="00543FA3">
        <w:rPr>
          <w:b/>
          <w:color w:val="E76618" w:themeColor="accent4"/>
        </w:rPr>
        <w:t>--</w:t>
      </w:r>
      <w:r w:rsidR="00D679A9">
        <w:rPr>
          <w:b/>
          <w:color w:val="E76618" w:themeColor="accent4"/>
        </w:rPr>
        <w:t>main</w:t>
      </w:r>
      <w:r w:rsidRPr="00543FA3">
        <w:tab/>
      </w:r>
      <w:r w:rsidR="00D679A9" w:rsidRPr="00D679A9">
        <w:t>Open the main repository.</w:t>
      </w:r>
    </w:p>
    <w:p w:rsidR="00D679A9" w:rsidRDefault="00D679A9" w:rsidP="00D679A9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deps</w:t>
      </w:r>
      <w:r w:rsidRPr="00543FA3">
        <w:tab/>
      </w:r>
      <w:r w:rsidRPr="00D679A9">
        <w:t>Open</w:t>
      </w:r>
      <w:r>
        <w:t xml:space="preserve"> dependencies</w:t>
      </w:r>
      <w:r w:rsidRPr="00D679A9">
        <w:t>.</w:t>
      </w:r>
    </w:p>
    <w:p w:rsidR="0097394B" w:rsidRDefault="0097394B" w:rsidP="0097394B">
      <w:pPr>
        <w:pStyle w:val="Heading1"/>
        <w:spacing w:before="240"/>
      </w:pPr>
      <w:r>
        <w:t>multi remove &lt;path_to_sibling_repo&gt;</w:t>
      </w:r>
      <w:r w:rsidR="00645603">
        <w:t xml:space="preserve"> [--</w:t>
      </w:r>
      <w:r w:rsidR="00E96CD1">
        <w:t>delete</w:t>
      </w:r>
      <w:r w:rsidR="00645603">
        <w:t>]</w:t>
      </w:r>
    </w:p>
    <w:p w:rsidR="0097394B" w:rsidRDefault="0097394B" w:rsidP="00E01AE0">
      <w:pPr>
        <w:spacing w:before="120"/>
      </w:pPr>
      <w:r w:rsidRPr="0097394B">
        <w:t>Removes the specified dependency from multirepo.</w:t>
      </w:r>
    </w:p>
    <w:p w:rsidR="005C047B" w:rsidRPr="005C047B" w:rsidRDefault="005C047B" w:rsidP="000A51BF">
      <w:pPr>
        <w:pStyle w:val="Option"/>
      </w:pPr>
      <w:r w:rsidRPr="00543FA3">
        <w:rPr>
          <w:b/>
          <w:color w:val="E76618" w:themeColor="accent4"/>
        </w:rPr>
        <w:t>--</w:t>
      </w:r>
      <w:r w:rsidR="00E96CD1">
        <w:rPr>
          <w:b/>
          <w:color w:val="E76618" w:themeColor="accent4"/>
        </w:rPr>
        <w:t>delete</w:t>
      </w:r>
      <w:r w:rsidRPr="00543FA3">
        <w:tab/>
      </w:r>
      <w:r w:rsidRPr="005C047B">
        <w:t>Delete the dependency on disk in addition to removing it from the multirepo config.</w:t>
      </w:r>
    </w:p>
    <w:p w:rsidR="008413CC" w:rsidRDefault="008413CC" w:rsidP="008413CC">
      <w:pPr>
        <w:pStyle w:val="Heading1"/>
        <w:spacing w:before="240"/>
      </w:pPr>
      <w:r>
        <w:t>multi update [--force] [--commit]</w:t>
      </w:r>
    </w:p>
    <w:p w:rsidR="008413CC" w:rsidRDefault="008413CC" w:rsidP="008413CC">
      <w:pPr>
        <w:spacing w:before="120"/>
      </w:pPr>
      <w:r w:rsidRPr="0097394B">
        <w:t>Removes the specified dependency from multirepo.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force</w:t>
      </w:r>
      <w:r w:rsidRPr="00543FA3">
        <w:tab/>
      </w:r>
      <w:r w:rsidRPr="008413CC">
        <w:t>Update the lock file even if dependencies contain uncommitted changes.</w:t>
      </w:r>
    </w:p>
    <w:p w:rsidR="008413CC" w:rsidRDefault="008413CC" w:rsidP="000A51BF">
      <w:pPr>
        <w:pStyle w:val="Option"/>
      </w:pPr>
      <w:r w:rsidRPr="00543FA3">
        <w:rPr>
          <w:b/>
          <w:color w:val="E76618" w:themeColor="accent4"/>
        </w:rPr>
        <w:t>--</w:t>
      </w:r>
      <w:r>
        <w:rPr>
          <w:b/>
          <w:color w:val="E76618" w:themeColor="accent4"/>
        </w:rPr>
        <w:t>commit</w:t>
      </w:r>
      <w:r w:rsidRPr="00543FA3">
        <w:tab/>
      </w:r>
      <w:r w:rsidRPr="008413CC">
        <w:t>Commit the lock file after updating it.</w:t>
      </w:r>
    </w:p>
    <w:p w:rsidR="007C77EF" w:rsidRDefault="007C77EF" w:rsidP="007C77EF">
      <w:pPr>
        <w:pStyle w:val="Heading1"/>
        <w:spacing w:before="240"/>
      </w:pPr>
      <w:r>
        <w:t xml:space="preserve">multi </w:t>
      </w:r>
      <w:r w:rsidR="003E4239">
        <w:t>uninit</w:t>
      </w:r>
    </w:p>
    <w:p w:rsidR="008413CC" w:rsidRPr="00543FA3" w:rsidRDefault="007C77EF" w:rsidP="00E01AE0">
      <w:pPr>
        <w:spacing w:before="120"/>
      </w:pPr>
      <w:r w:rsidRPr="007C77EF">
        <w:t>Removes all traces of multirepo in the current multirepo repository.</w:t>
      </w:r>
    </w:p>
    <w:sectPr w:rsidR="008413CC" w:rsidRPr="00543FA3" w:rsidSect="0097394B">
      <w:pgSz w:w="12240" w:h="15840"/>
      <w:pgMar w:top="450" w:right="1350" w:bottom="5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55 Roman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06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FA3"/>
    <w:rsid w:val="00032246"/>
    <w:rsid w:val="0005134A"/>
    <w:rsid w:val="00064952"/>
    <w:rsid w:val="0006772F"/>
    <w:rsid w:val="000727C5"/>
    <w:rsid w:val="000A51BF"/>
    <w:rsid w:val="00110D6E"/>
    <w:rsid w:val="001B04FA"/>
    <w:rsid w:val="002C04D0"/>
    <w:rsid w:val="002D0325"/>
    <w:rsid w:val="003C2EE6"/>
    <w:rsid w:val="003D52A3"/>
    <w:rsid w:val="003E4239"/>
    <w:rsid w:val="004623F9"/>
    <w:rsid w:val="004B3F70"/>
    <w:rsid w:val="004D1082"/>
    <w:rsid w:val="00507401"/>
    <w:rsid w:val="00525CC3"/>
    <w:rsid w:val="00543FA3"/>
    <w:rsid w:val="005C047B"/>
    <w:rsid w:val="005D03CA"/>
    <w:rsid w:val="005E40A8"/>
    <w:rsid w:val="00645603"/>
    <w:rsid w:val="006C3D04"/>
    <w:rsid w:val="00771915"/>
    <w:rsid w:val="007C77EF"/>
    <w:rsid w:val="007E5D96"/>
    <w:rsid w:val="008413CC"/>
    <w:rsid w:val="00842E1C"/>
    <w:rsid w:val="00882F0F"/>
    <w:rsid w:val="008A5C9C"/>
    <w:rsid w:val="0097394B"/>
    <w:rsid w:val="00A413E7"/>
    <w:rsid w:val="00A9509A"/>
    <w:rsid w:val="00B15411"/>
    <w:rsid w:val="00B50B01"/>
    <w:rsid w:val="00BD6BA8"/>
    <w:rsid w:val="00BE61FF"/>
    <w:rsid w:val="00C70B33"/>
    <w:rsid w:val="00D17C6A"/>
    <w:rsid w:val="00D679A9"/>
    <w:rsid w:val="00DF038A"/>
    <w:rsid w:val="00E01AE0"/>
    <w:rsid w:val="00E169C4"/>
    <w:rsid w:val="00E439FA"/>
    <w:rsid w:val="00E5535E"/>
    <w:rsid w:val="00E7399C"/>
    <w:rsid w:val="00E96CD1"/>
    <w:rsid w:val="00EE2352"/>
    <w:rsid w:val="00F8741B"/>
    <w:rsid w:val="00FA1F89"/>
    <w:rsid w:val="00FA3D87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266C0-E1BC-4925-8706-9095C96C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1BF"/>
    <w:rPr>
      <w:rFonts w:ascii="HelveticaNeueLT Pro 55 Roman" w:hAnsi="HelveticaNeueLT Pro 55 Roman"/>
      <w:color w:val="3A3A3A" w:themeColor="background2" w:themeShade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2EE6"/>
    <w:pPr>
      <w:keepNext/>
      <w:keepLines/>
      <w:spacing w:before="400" w:after="40" w:line="240" w:lineRule="auto"/>
      <w:outlineLvl w:val="0"/>
    </w:pPr>
    <w:rPr>
      <w:rFonts w:ascii="Consolas" w:eastAsiaTheme="majorEastAsia" w:hAnsi="Consolas" w:cstheme="majorBidi"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C2EE6"/>
    <w:rPr>
      <w:rFonts w:ascii="Consolas" w:eastAsiaTheme="majorEastAsia" w:hAnsi="Consolas" w:cstheme="majorBidi"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Option">
    <w:name w:val="Option"/>
    <w:basedOn w:val="Normal"/>
    <w:link w:val="OptionChar"/>
    <w:qFormat/>
    <w:rsid w:val="00A413E7"/>
    <w:pPr>
      <w:spacing w:before="120"/>
      <w:ind w:left="1170" w:hanging="1170"/>
    </w:pPr>
    <w:rPr>
      <w:color w:val="B0B0B0" w:themeColor="background2" w:themeShade="BF"/>
      <w:sz w:val="18"/>
      <w:szCs w:val="18"/>
    </w:rPr>
  </w:style>
  <w:style w:type="character" w:customStyle="1" w:styleId="OptionChar">
    <w:name w:val="Option Char"/>
    <w:basedOn w:val="DefaultParagraphFont"/>
    <w:link w:val="Option"/>
    <w:rsid w:val="00A413E7"/>
    <w:rPr>
      <w:rFonts w:ascii="HelveticaNeueLT Pro 55 Roman" w:hAnsi="HelveticaNeueLT Pro 55 Roman"/>
      <w:color w:val="B0B0B0" w:themeColor="background2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34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Michaël Fortin</dc:creator>
  <cp:keywords/>
  <cp:lastModifiedBy>Michaël Fortin</cp:lastModifiedBy>
  <cp:revision>16</cp:revision>
  <dcterms:created xsi:type="dcterms:W3CDTF">2015-04-03T19:14:00Z</dcterms:created>
  <dcterms:modified xsi:type="dcterms:W3CDTF">2015-06-01T14:57:00Z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